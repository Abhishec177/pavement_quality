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4FCA2" w14:textId="77777777" w:rsidR="00D077E9" w:rsidRDefault="00B24140" w:rsidP="00D70D02">
      <w:r>
        <w:rPr>
          <w:noProof/>
        </w:rPr>
        <w:drawing>
          <wp:anchor distT="0" distB="0" distL="114300" distR="114300" simplePos="0" relativeHeight="251658240" behindDoc="1" locked="0" layoutInCell="1" allowOverlap="1" wp14:anchorId="357C9899" wp14:editId="07F6EA25">
            <wp:simplePos x="0" y="0"/>
            <wp:positionH relativeFrom="page">
              <wp:posOffset>-3784820</wp:posOffset>
            </wp:positionH>
            <wp:positionV relativeFrom="page">
              <wp:align>top</wp:align>
            </wp:positionV>
            <wp:extent cx="15105366" cy="6663055"/>
            <wp:effectExtent l="0" t="0" r="190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a:extLst>
                        <a:ext uri="{28A0092B-C50C-407E-A947-70E740481C1C}">
                          <a14:useLocalDpi xmlns:a14="http://schemas.microsoft.com/office/drawing/2010/main" val="0"/>
                        </a:ext>
                      </a:extLst>
                    </a:blip>
                    <a:stretch>
                      <a:fillRect/>
                    </a:stretch>
                  </pic:blipFill>
                  <pic:spPr>
                    <a:xfrm>
                      <a:off x="0" y="0"/>
                      <a:ext cx="15105366" cy="666305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5C349F2" w14:textId="77777777" w:rsidTr="00D077E9">
        <w:trPr>
          <w:trHeight w:val="1894"/>
        </w:trPr>
        <w:tc>
          <w:tcPr>
            <w:tcW w:w="5580" w:type="dxa"/>
            <w:tcBorders>
              <w:top w:val="nil"/>
              <w:left w:val="nil"/>
              <w:bottom w:val="nil"/>
              <w:right w:val="nil"/>
            </w:tcBorders>
          </w:tcPr>
          <w:p w14:paraId="74DCC1F8" w14:textId="77777777" w:rsidR="00D077E9" w:rsidRDefault="00D077E9" w:rsidP="00D077E9"/>
          <w:p w14:paraId="540A2F3E" w14:textId="77777777" w:rsidR="00D077E9" w:rsidRDefault="00BA7858" w:rsidP="00D077E9">
            <w:r>
              <w:rPr>
                <w:noProof/>
              </w:rPr>
              <mc:AlternateContent>
                <mc:Choice Requires="wps">
                  <w:drawing>
                    <wp:anchor distT="0" distB="0" distL="114300" distR="114300" simplePos="0" relativeHeight="251662336" behindDoc="0" locked="0" layoutInCell="1" allowOverlap="1" wp14:anchorId="268148A3" wp14:editId="48CC5BB9">
                      <wp:simplePos x="0" y="0"/>
                      <wp:positionH relativeFrom="column">
                        <wp:posOffset>5080</wp:posOffset>
                      </wp:positionH>
                      <wp:positionV relativeFrom="paragraph">
                        <wp:posOffset>381000</wp:posOffset>
                      </wp:positionV>
                      <wp:extent cx="3528695" cy="304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3528695" cy="304800"/>
                              </a:xfrm>
                              <a:prstGeom prst="rect">
                                <a:avLst/>
                              </a:prstGeom>
                              <a:noFill/>
                              <a:ln w="6350">
                                <a:noFill/>
                              </a:ln>
                            </wps:spPr>
                            <wps:txbx>
                              <w:txbxContent>
                                <w:p w14:paraId="79A675BB" w14:textId="77777777" w:rsidR="00BA7858" w:rsidRPr="00BA7858" w:rsidRDefault="00BA7858" w:rsidP="00BA7858">
                                  <w:pPr>
                                    <w:pStyle w:val="Title"/>
                                    <w:spacing w:after="0"/>
                                    <w:rPr>
                                      <w:sz w:val="28"/>
                                      <w:szCs w:val="22"/>
                                    </w:rPr>
                                  </w:pPr>
                                  <w:r w:rsidRPr="00BA7858">
                                    <w:rPr>
                                      <w:sz w:val="28"/>
                                      <w:szCs w:val="22"/>
                                    </w:rPr>
                                    <w:t>SMART INDIA HACKATHON –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8148A3" id="_x0000_t202" coordsize="21600,21600" o:spt="202" path="m,l,21600r21600,l21600,xe">
                      <v:stroke joinstyle="miter"/>
                      <v:path gradientshapeok="t" o:connecttype="rect"/>
                    </v:shapetype>
                    <v:shape id="Text Box 8" o:spid="_x0000_s1026" type="#_x0000_t202" style="position:absolute;margin-left:.4pt;margin-top:30pt;width:277.85pt;height:2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" filled="f" stroked="f" strokeweight=".5pt">
                      <v:textbox>
                        <w:txbxContent>
                          <w:p w14:paraId="79A675BB" w14:textId="77777777" w:rsidR="00BA7858" w:rsidRPr="00BA7858" w:rsidRDefault="00BA7858" w:rsidP="00BA7858">
                            <w:pPr>
                              <w:pStyle w:val="Title"/>
                              <w:spacing w:after="0"/>
                              <w:rPr>
                                <w:sz w:val="28"/>
                                <w:szCs w:val="22"/>
                              </w:rPr>
                            </w:pPr>
                            <w:r w:rsidRPr="00BA7858">
                              <w:rPr>
                                <w:sz w:val="28"/>
                                <w:szCs w:val="22"/>
                              </w:rPr>
                              <w:t>SMART INDIA HACKATHON – 2020</w:t>
                            </w:r>
                          </w:p>
                        </w:txbxContent>
                      </v:textbox>
                    </v:shape>
                  </w:pict>
                </mc:Fallback>
              </mc:AlternateContent>
            </w:r>
            <w:r w:rsidR="00D077E9">
              <w:rPr>
                <w:noProof/>
              </w:rPr>
              <mc:AlternateContent>
                <mc:Choice Requires="wps">
                  <w:drawing>
                    <wp:inline distT="0" distB="0" distL="0" distR="0" wp14:anchorId="62E79F1F" wp14:editId="6AD05D1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027EB45"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0F9442C8" w14:textId="77777777" w:rsidTr="00D077E9">
        <w:trPr>
          <w:trHeight w:val="7636"/>
        </w:trPr>
        <w:tc>
          <w:tcPr>
            <w:tcW w:w="5580" w:type="dxa"/>
            <w:tcBorders>
              <w:top w:val="nil"/>
              <w:left w:val="nil"/>
              <w:bottom w:val="nil"/>
              <w:right w:val="nil"/>
            </w:tcBorders>
          </w:tcPr>
          <w:p w14:paraId="4FF89C62" w14:textId="77777777" w:rsidR="00D077E9" w:rsidRDefault="00D077E9" w:rsidP="00D077E9">
            <w:pPr>
              <w:rPr>
                <w:noProof/>
              </w:rPr>
            </w:pPr>
          </w:p>
        </w:tc>
      </w:tr>
      <w:tr w:rsidR="00D077E9" w14:paraId="5FFCAB10" w14:textId="77777777" w:rsidTr="00D077E9">
        <w:trPr>
          <w:trHeight w:val="2171"/>
        </w:trPr>
        <w:tc>
          <w:tcPr>
            <w:tcW w:w="5580" w:type="dxa"/>
            <w:tcBorders>
              <w:top w:val="nil"/>
              <w:left w:val="nil"/>
              <w:bottom w:val="nil"/>
              <w:right w:val="nil"/>
            </w:tcBorders>
          </w:tcPr>
          <w:sdt>
            <w:sdtPr>
              <w:id w:val="1080870105"/>
              <w:placeholder>
                <w:docPart w:val="9B66F1328A4B4B8096230AB82CA77B1C"/>
              </w:placeholder>
              <w15:appearance w15:val="hidden"/>
            </w:sdtPr>
            <w:sdtEndPr/>
            <w:sdtContent>
              <w:p w14:paraId="45D2AAB4" w14:textId="77777777" w:rsidR="00D077E9" w:rsidRDefault="00B24140" w:rsidP="00D077E9">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00B31574">
                  <w:rPr>
                    <w:rStyle w:val="SubtitleChar"/>
                    <w:noProof/>
                  </w:rPr>
                  <w:t>January 15</w:t>
                </w:r>
                <w:r w:rsidRPr="00D86945">
                  <w:rPr>
                    <w:rStyle w:val="SubtitleChar"/>
                    <w:b w:val="0"/>
                  </w:rPr>
                  <w:fldChar w:fldCharType="end"/>
                </w:r>
              </w:p>
            </w:sdtContent>
          </w:sdt>
          <w:p w14:paraId="3DEB9023"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568F828F" wp14:editId="5A908E13">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F7CBF2B"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110552E7" w14:textId="77777777" w:rsidR="00D077E9" w:rsidRDefault="00D077E9" w:rsidP="00D077E9">
            <w:pPr>
              <w:rPr>
                <w:noProof/>
                <w:sz w:val="10"/>
                <w:szCs w:val="10"/>
              </w:rPr>
            </w:pPr>
          </w:p>
          <w:p w14:paraId="144A26A3" w14:textId="77777777" w:rsidR="00D077E9" w:rsidRDefault="00D077E9" w:rsidP="00D077E9">
            <w:pPr>
              <w:rPr>
                <w:noProof/>
                <w:sz w:val="10"/>
                <w:szCs w:val="10"/>
              </w:rPr>
            </w:pPr>
          </w:p>
          <w:p w14:paraId="7BB8EFF6" w14:textId="77777777" w:rsidR="00D077E9" w:rsidRDefault="00806319" w:rsidP="00D077E9">
            <w:sdt>
              <w:sdtPr>
                <w:id w:val="-1740469667"/>
                <w:placeholder>
                  <w:docPart w:val="EA06610004894799A9824E4ED0F71D1A"/>
                </w:placeholder>
                <w15:appearance w15:val="hidden"/>
              </w:sdtPr>
              <w:sdtEndPr/>
              <w:sdtContent>
                <w:r w:rsidR="00B24140">
                  <w:t>Team Name Here</w:t>
                </w:r>
              </w:sdtContent>
            </w:sdt>
          </w:p>
          <w:p w14:paraId="00DAABC7" w14:textId="77777777" w:rsidR="00D077E9" w:rsidRPr="00D86945" w:rsidRDefault="00D077E9" w:rsidP="00B24140">
            <w:pPr>
              <w:rPr>
                <w:noProof/>
                <w:sz w:val="10"/>
                <w:szCs w:val="10"/>
              </w:rPr>
            </w:pPr>
          </w:p>
        </w:tc>
      </w:tr>
    </w:tbl>
    <w:p w14:paraId="7B3B605F" w14:textId="77777777" w:rsidR="00D077E9" w:rsidRDefault="00D077E9">
      <w:pPr>
        <w:spacing w:after="200"/>
      </w:pPr>
      <w:r>
        <w:rPr>
          <w:noProof/>
        </w:rPr>
        <mc:AlternateContent>
          <mc:Choice Requires="wps">
            <w:drawing>
              <wp:anchor distT="0" distB="0" distL="114300" distR="114300" simplePos="0" relativeHeight="251659264" behindDoc="1" locked="0" layoutInCell="1" allowOverlap="1" wp14:anchorId="76A75ED8" wp14:editId="0DEE6C8C">
                <wp:simplePos x="0" y="0"/>
                <wp:positionH relativeFrom="column">
                  <wp:posOffset>-730994</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288096" id="Rectangle 2" o:spid="_x0000_s1026" alt="colored rectangle" style="position:absolute;margin-left:-57.55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0EC6F5E1" wp14:editId="01D36301">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CA91A2" w14:textId="77777777" w:rsidR="00B24140" w:rsidRDefault="00B24140" w:rsidP="00B24140">
                            <w:pPr>
                              <w:jc w:val="center"/>
                            </w:pPr>
                            <w:r>
                              <w:rPr>
                                <w:rFonts w:ascii="Times New Roman" w:hAnsi="Times New Roman" w:cs="Times New Roman"/>
                                <w:sz w:val="40"/>
                                <w:szCs w:val="40"/>
                              </w:rPr>
                              <w:t>Automatic Assessment of Pavement condition based on road photographs</w:t>
                            </w:r>
                          </w:p>
                          <w:p w14:paraId="4D41CDEB" w14:textId="77777777" w:rsidR="00BA7858" w:rsidRDefault="00BA7858" w:rsidP="00BA78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6F5E1" id="Rectangle 3" o:spid="_x0000_s1027" alt="white rectangle for text on cover" style="position:absolute;margin-left:-16.15pt;margin-top:70.9pt;width:310.15pt;height:6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9LswIAAME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" fillcolor="white [3212]" stroked="f" strokeweight="2pt">
                <v:textbox>
                  <w:txbxContent>
                    <w:p w14:paraId="43CA91A2" w14:textId="77777777" w:rsidR="00B24140" w:rsidRDefault="00B24140" w:rsidP="00B24140">
                      <w:pPr>
                        <w:jc w:val="center"/>
                      </w:pPr>
                      <w:r>
                        <w:rPr>
                          <w:rFonts w:ascii="Times New Roman" w:hAnsi="Times New Roman" w:cs="Times New Roman"/>
                          <w:sz w:val="40"/>
                          <w:szCs w:val="40"/>
                        </w:rPr>
                        <w:t>Automatic Assessment of Pavement condition based on road photographs</w:t>
                      </w:r>
                    </w:p>
                    <w:p w14:paraId="4D41CDEB" w14:textId="77777777" w:rsidR="00BA7858" w:rsidRDefault="00BA7858" w:rsidP="00BA7858">
                      <w:pPr>
                        <w:jc w:val="center"/>
                      </w:pPr>
                    </w:p>
                  </w:txbxContent>
                </v:textbox>
                <w10:wrap anchory="page"/>
              </v:rect>
            </w:pict>
          </mc:Fallback>
        </mc:AlternateContent>
      </w:r>
      <w:r>
        <w:br w:type="page"/>
      </w:r>
    </w:p>
    <w:p w14:paraId="2FED26D5" w14:textId="77777777" w:rsidR="00D077E9" w:rsidRPr="005E38AC" w:rsidRDefault="00BA7858" w:rsidP="003B0105">
      <w:pPr>
        <w:pStyle w:val="Heading1"/>
        <w:spacing w:line="240" w:lineRule="auto"/>
        <w:jc w:val="center"/>
        <w:rPr>
          <w:sz w:val="72"/>
          <w:szCs w:val="40"/>
        </w:rPr>
      </w:pPr>
      <w:r>
        <w:rPr>
          <w:rFonts w:ascii="Times New Roman" w:hAnsi="Times New Roman" w:cs="Times New Roman"/>
          <w:sz w:val="40"/>
          <w:szCs w:val="40"/>
        </w:rPr>
        <w:lastRenderedPageBreak/>
        <w:t>Automatic Assessment of Pavement condition based on road photographs</w:t>
      </w:r>
    </w:p>
    <w:p w14:paraId="37F778D8" w14:textId="77777777" w:rsidR="003B0105" w:rsidRPr="00B24140" w:rsidRDefault="003B0105" w:rsidP="003B0105">
      <w:pPr>
        <w:jc w:val="center"/>
        <w:rPr>
          <w:bCs/>
          <w:sz w:val="24"/>
          <w:szCs w:val="20"/>
        </w:rPr>
      </w:pPr>
      <w:r w:rsidRPr="00B24140">
        <w:rPr>
          <w:rFonts w:eastAsiaTheme="majorEastAsia" w:cstheme="majorBidi"/>
          <w:bCs/>
          <w:sz w:val="32"/>
          <w:szCs w:val="24"/>
        </w:rPr>
        <w:t>Smart India Hackathon – 2020</w:t>
      </w:r>
    </w:p>
    <w:p w14:paraId="2BE3CA8A" w14:textId="77777777" w:rsidR="003B0105" w:rsidRDefault="003B0105" w:rsidP="003B0105">
      <w:pPr>
        <w:pStyle w:val="Content"/>
      </w:pPr>
    </w:p>
    <w:p w14:paraId="5CDDE254" w14:textId="77777777" w:rsidR="003B0105" w:rsidRDefault="003B0105" w:rsidP="003B0105">
      <w:pPr>
        <w:pStyle w:val="Content"/>
        <w:rPr>
          <w:u w:val="single"/>
        </w:rPr>
      </w:pPr>
      <w:r w:rsidRPr="00BA7858">
        <w:rPr>
          <w:u w:val="single"/>
        </w:rPr>
        <w:t>Problem Statement Description</w:t>
      </w:r>
    </w:p>
    <w:p w14:paraId="47409452" w14:textId="77777777" w:rsidR="003B0105" w:rsidRDefault="003B0105" w:rsidP="003B0105">
      <w:pPr>
        <w:pStyle w:val="Content"/>
      </w:pPr>
    </w:p>
    <w:p w14:paraId="1386E588" w14:textId="77777777" w:rsidR="003B0105" w:rsidRDefault="003B0105" w:rsidP="003B0105">
      <w:pPr>
        <w:pStyle w:val="Content"/>
        <w:jc w:val="both"/>
      </w:pPr>
      <w:r w:rsidRPr="00BA7858">
        <w:t xml:space="preserve">Works constructed under the PMGSY scheme are to be maintained by the contractor as per the PMGSY guidelines. Pavement Condition Index is required to be performed to identify the road condition and further to take the maintenance or upgradation of the work. Through EMARG and PMGSY-III, NRIDA has collected a vast collection of pictures of roads. These pictures are collected while doing inspection of roads or collection of </w:t>
      </w:r>
      <w:proofErr w:type="gramStart"/>
      <w:r w:rsidRPr="00BA7858">
        <w:t>PCI</w:t>
      </w:r>
      <w:proofErr w:type="gramEnd"/>
      <w:r w:rsidRPr="00BA7858">
        <w:t xml:space="preserve"> through visual inspections. An AI assisted module would be able to automatically assess the picture and identify common issues such as shoulder clearance, potholes, road furniture etc. Requirement is of a solution where there should be a provision to capture the chainage wise pavement condition index. Use of open source software and existing neural network is encouraged. Train a machine learning model, computer vision etc. which </w:t>
      </w:r>
      <w:proofErr w:type="gramStart"/>
      <w:r w:rsidRPr="00BA7858">
        <w:t>is able to</w:t>
      </w:r>
      <w:proofErr w:type="gramEnd"/>
      <w:r w:rsidRPr="00BA7858">
        <w:t xml:space="preserve"> identify common issues with pavement based on photograph(s) per road alone.</w:t>
      </w:r>
    </w:p>
    <w:p w14:paraId="392060C8" w14:textId="77777777" w:rsidR="003B0105" w:rsidRDefault="003B0105" w:rsidP="003B0105">
      <w:pPr>
        <w:pStyle w:val="Content"/>
      </w:pPr>
    </w:p>
    <w:p w14:paraId="2A2DB259" w14:textId="4EDD146C" w:rsidR="003B0105" w:rsidRDefault="003B0105" w:rsidP="003B0105">
      <w:pPr>
        <w:pStyle w:val="Content"/>
      </w:pPr>
      <w:r w:rsidRPr="005E38AC">
        <w:rPr>
          <w:u w:val="single"/>
        </w:rPr>
        <w:t xml:space="preserve">PS </w:t>
      </w:r>
      <w:r w:rsidR="008D2ED4" w:rsidRPr="005E38AC">
        <w:rPr>
          <w:u w:val="single"/>
        </w:rPr>
        <w:t>Number</w:t>
      </w:r>
      <w:r w:rsidR="008D2ED4" w:rsidRPr="005E38AC">
        <w:t>:</w:t>
      </w:r>
      <w:r w:rsidRPr="005E38AC">
        <w:t xml:space="preserve"> MK199</w:t>
      </w:r>
    </w:p>
    <w:p w14:paraId="361FC411" w14:textId="77777777" w:rsidR="003B0105" w:rsidRDefault="003B0105" w:rsidP="003B0105">
      <w:pPr>
        <w:pStyle w:val="Content"/>
        <w:rPr>
          <w:iCs/>
          <w:szCs w:val="28"/>
          <w:u w:val="single"/>
        </w:rPr>
      </w:pPr>
    </w:p>
    <w:p w14:paraId="7BB1A1CE" w14:textId="77777777" w:rsidR="003B0105" w:rsidRDefault="003B0105" w:rsidP="003B0105">
      <w:pPr>
        <w:pStyle w:val="Content"/>
        <w:rPr>
          <w:iCs/>
          <w:szCs w:val="28"/>
        </w:rPr>
      </w:pPr>
      <w:r w:rsidRPr="005E38AC">
        <w:rPr>
          <w:iCs/>
          <w:szCs w:val="28"/>
          <w:u w:val="single"/>
        </w:rPr>
        <w:t>Datasets</w:t>
      </w:r>
      <w:r w:rsidRPr="005E38AC">
        <w:rPr>
          <w:iCs/>
          <w:szCs w:val="28"/>
        </w:rPr>
        <w:t>: Annotated images by NRIDA</w:t>
      </w:r>
    </w:p>
    <w:p w14:paraId="68994FAC" w14:textId="77777777" w:rsidR="003B0105" w:rsidRDefault="003B0105" w:rsidP="003B0105">
      <w:pPr>
        <w:pStyle w:val="Content"/>
        <w:rPr>
          <w:iCs/>
          <w:szCs w:val="28"/>
        </w:rPr>
      </w:pPr>
    </w:p>
    <w:p w14:paraId="5C9272CB" w14:textId="77777777" w:rsidR="003B0105" w:rsidRDefault="003B0105" w:rsidP="003B0105">
      <w:pPr>
        <w:pStyle w:val="Content"/>
        <w:rPr>
          <w:iCs/>
          <w:szCs w:val="28"/>
        </w:rPr>
      </w:pPr>
    </w:p>
    <w:p w14:paraId="794AB281" w14:textId="77777777" w:rsidR="003B0105" w:rsidRDefault="003B0105" w:rsidP="003B0105">
      <w:pPr>
        <w:pStyle w:val="Content"/>
        <w:rPr>
          <w:iCs/>
          <w:szCs w:val="28"/>
        </w:rPr>
      </w:pPr>
    </w:p>
    <w:p w14:paraId="41AEFA1F" w14:textId="77777777" w:rsidR="003B0105" w:rsidRDefault="003B0105" w:rsidP="003B0105">
      <w:pPr>
        <w:pStyle w:val="Content"/>
        <w:rPr>
          <w:iCs/>
          <w:szCs w:val="28"/>
        </w:rPr>
      </w:pPr>
    </w:p>
    <w:p w14:paraId="70BE4975" w14:textId="77777777" w:rsidR="003B0105" w:rsidRDefault="003B0105" w:rsidP="003B0105">
      <w:pPr>
        <w:pStyle w:val="Content"/>
        <w:rPr>
          <w:iCs/>
          <w:szCs w:val="28"/>
        </w:rPr>
      </w:pPr>
    </w:p>
    <w:p w14:paraId="4F14F14F" w14:textId="77777777" w:rsidR="003B0105" w:rsidRDefault="003B0105" w:rsidP="003B0105">
      <w:pPr>
        <w:pStyle w:val="Content"/>
        <w:rPr>
          <w:iCs/>
          <w:szCs w:val="28"/>
        </w:rPr>
      </w:pPr>
    </w:p>
    <w:p w14:paraId="717A3B70" w14:textId="77777777" w:rsidR="003B0105" w:rsidRDefault="003B0105" w:rsidP="003B0105">
      <w:pPr>
        <w:pStyle w:val="Content"/>
        <w:rPr>
          <w:iCs/>
          <w:szCs w:val="28"/>
        </w:rPr>
      </w:pPr>
    </w:p>
    <w:p w14:paraId="79472C6C" w14:textId="77777777" w:rsidR="003B0105" w:rsidRDefault="003B0105" w:rsidP="003B0105">
      <w:pPr>
        <w:pStyle w:val="Content"/>
        <w:rPr>
          <w:iCs/>
          <w:szCs w:val="28"/>
        </w:rPr>
      </w:pPr>
    </w:p>
    <w:p w14:paraId="3A802B70" w14:textId="77777777" w:rsidR="003B0105" w:rsidRDefault="003B0105" w:rsidP="003B0105">
      <w:pPr>
        <w:pStyle w:val="Content"/>
        <w:rPr>
          <w:iCs/>
          <w:szCs w:val="28"/>
        </w:rPr>
      </w:pPr>
    </w:p>
    <w:p w14:paraId="620F396F" w14:textId="77777777" w:rsidR="003B0105" w:rsidRDefault="003B0105" w:rsidP="003B0105">
      <w:pPr>
        <w:pStyle w:val="Content"/>
        <w:rPr>
          <w:iCs/>
          <w:szCs w:val="28"/>
        </w:rPr>
      </w:pPr>
    </w:p>
    <w:p w14:paraId="7D1B37AE" w14:textId="77777777" w:rsidR="003B0105" w:rsidRDefault="003B0105" w:rsidP="003B0105">
      <w:pPr>
        <w:pStyle w:val="Content"/>
        <w:rPr>
          <w:iCs/>
          <w:szCs w:val="28"/>
        </w:rPr>
      </w:pPr>
    </w:p>
    <w:p w14:paraId="1833FEAE" w14:textId="77777777" w:rsidR="003B0105" w:rsidRPr="005E38AC" w:rsidRDefault="003B0105" w:rsidP="003B0105">
      <w:pPr>
        <w:pStyle w:val="Content"/>
        <w:rPr>
          <w:b/>
          <w:bCs/>
          <w:iCs/>
          <w:sz w:val="36"/>
          <w:szCs w:val="36"/>
          <w:u w:val="single"/>
        </w:rPr>
      </w:pPr>
      <w:r w:rsidRPr="005E38AC">
        <w:rPr>
          <w:b/>
          <w:bCs/>
          <w:iCs/>
          <w:sz w:val="36"/>
          <w:szCs w:val="36"/>
          <w:u w:val="single"/>
        </w:rPr>
        <w:lastRenderedPageBreak/>
        <w:t>Abstract</w:t>
      </w:r>
    </w:p>
    <w:p w14:paraId="1DBE256A" w14:textId="77777777" w:rsidR="003B0105" w:rsidRDefault="003B0105" w:rsidP="003B0105">
      <w:pPr>
        <w:pStyle w:val="Content"/>
        <w:rPr>
          <w:iCs/>
          <w:szCs w:val="28"/>
        </w:rPr>
      </w:pPr>
    </w:p>
    <w:p w14:paraId="22AE22EF" w14:textId="27890A99" w:rsidR="003B0105" w:rsidRDefault="003B0105" w:rsidP="003B0105">
      <w:pPr>
        <w:pStyle w:val="Content"/>
        <w:jc w:val="both"/>
        <w:rPr>
          <w:iCs/>
          <w:szCs w:val="28"/>
        </w:rPr>
      </w:pPr>
      <w:r w:rsidRPr="003B0105">
        <w:rPr>
          <w:iCs/>
          <w:szCs w:val="28"/>
        </w:rPr>
        <w:t xml:space="preserve">Various research on damage detection of road surfaces using image processing techniques has been actively conducted, achieving considerably high detection accuracies. So far, most studies focus only on the detection and labelling of the type of damage present in the image. However, in real-world scenarios, road inspection performed by the government for maintenance requires parameters like Pavement Condition </w:t>
      </w:r>
      <w:r w:rsidR="00B31574" w:rsidRPr="003B0105">
        <w:rPr>
          <w:iCs/>
          <w:szCs w:val="28"/>
        </w:rPr>
        <w:t>Index (</w:t>
      </w:r>
      <w:r w:rsidRPr="003B0105">
        <w:rPr>
          <w:iCs/>
          <w:szCs w:val="28"/>
        </w:rPr>
        <w:t>PCI) which is identified by surface condition, riding comfort, and Normal Driving Speed.</w:t>
      </w:r>
    </w:p>
    <w:p w14:paraId="0D7EF2FC" w14:textId="77777777" w:rsidR="003B0105" w:rsidRPr="005E38AC" w:rsidRDefault="003B0105" w:rsidP="003B0105">
      <w:pPr>
        <w:pStyle w:val="Content"/>
        <w:jc w:val="both"/>
        <w:rPr>
          <w:iCs/>
          <w:szCs w:val="28"/>
        </w:rPr>
      </w:pPr>
    </w:p>
    <w:p w14:paraId="5A3C5DF3" w14:textId="097EBC09" w:rsidR="003B0105" w:rsidRDefault="003B0105" w:rsidP="003B0105">
      <w:pPr>
        <w:pStyle w:val="Content"/>
        <w:jc w:val="both"/>
        <w:rPr>
          <w:iCs/>
          <w:szCs w:val="28"/>
        </w:rPr>
      </w:pPr>
      <w:r w:rsidRPr="003B0105">
        <w:rPr>
          <w:iCs/>
          <w:szCs w:val="28"/>
        </w:rPr>
        <w:t xml:space="preserve">In this project, we accomplish the following two tasks to address this issue. </w:t>
      </w:r>
      <w:r w:rsidR="00B31574" w:rsidRPr="003B0105">
        <w:rPr>
          <w:iCs/>
          <w:szCs w:val="28"/>
        </w:rPr>
        <w:t>Firstly,</w:t>
      </w:r>
      <w:r w:rsidRPr="003B0105">
        <w:rPr>
          <w:iCs/>
          <w:szCs w:val="28"/>
        </w:rPr>
        <w:t xml:space="preserve"> we use a pre-trained model to detect and localize different types of surface road damage with high accuracy. Second is to find the PCI for the road with the help of detected damages.</w:t>
      </w:r>
    </w:p>
    <w:p w14:paraId="58ED1A27" w14:textId="77777777" w:rsidR="003B0105" w:rsidRDefault="003B0105" w:rsidP="003B0105">
      <w:pPr>
        <w:pStyle w:val="Content"/>
        <w:jc w:val="both"/>
        <w:rPr>
          <w:iCs/>
          <w:szCs w:val="28"/>
        </w:rPr>
      </w:pPr>
    </w:p>
    <w:p w14:paraId="1B113312" w14:textId="77777777" w:rsidR="003B0105" w:rsidRPr="005E38AC" w:rsidRDefault="003B0105" w:rsidP="003B0105">
      <w:pPr>
        <w:pStyle w:val="Content"/>
        <w:jc w:val="both"/>
        <w:rPr>
          <w:b/>
          <w:bCs/>
          <w:iCs/>
          <w:szCs w:val="28"/>
        </w:rPr>
      </w:pPr>
      <w:r w:rsidRPr="005E38AC">
        <w:rPr>
          <w:b/>
          <w:bCs/>
          <w:iCs/>
          <w:szCs w:val="28"/>
        </w:rPr>
        <w:t>Introduction</w:t>
      </w:r>
    </w:p>
    <w:p w14:paraId="7DE0F867" w14:textId="77777777" w:rsidR="003B0105" w:rsidRDefault="003B0105" w:rsidP="003B0105">
      <w:pPr>
        <w:pStyle w:val="Content"/>
        <w:jc w:val="both"/>
        <w:rPr>
          <w:iCs/>
          <w:szCs w:val="28"/>
        </w:rPr>
      </w:pPr>
    </w:p>
    <w:p w14:paraId="3AA67078" w14:textId="77777777" w:rsidR="003B0105" w:rsidRPr="005E38AC" w:rsidRDefault="003B0105" w:rsidP="003B0105">
      <w:pPr>
        <w:pStyle w:val="Content"/>
        <w:jc w:val="both"/>
        <w:rPr>
          <w:iCs/>
          <w:szCs w:val="28"/>
        </w:rPr>
      </w:pPr>
      <w:r w:rsidRPr="005E38AC">
        <w:rPr>
          <w:iCs/>
          <w:szCs w:val="28"/>
        </w:rPr>
        <w:t>•</w:t>
      </w:r>
      <w:r>
        <w:rPr>
          <w:iCs/>
          <w:szCs w:val="28"/>
        </w:rPr>
        <w:t xml:space="preserve"> </w:t>
      </w:r>
      <w:r w:rsidRPr="005E38AC">
        <w:rPr>
          <w:iCs/>
          <w:szCs w:val="28"/>
        </w:rPr>
        <w:t>Pavement Condition Index (PCI)</w:t>
      </w:r>
    </w:p>
    <w:p w14:paraId="1E35788C" w14:textId="77777777" w:rsidR="003B0105" w:rsidRDefault="003B0105" w:rsidP="003B0105">
      <w:pPr>
        <w:pStyle w:val="Content"/>
        <w:jc w:val="both"/>
        <w:rPr>
          <w:iCs/>
          <w:szCs w:val="28"/>
        </w:rPr>
      </w:pPr>
    </w:p>
    <w:p w14:paraId="045E5B3E" w14:textId="77777777" w:rsidR="003B0105" w:rsidRPr="005E38AC" w:rsidRDefault="003B0105" w:rsidP="003B0105">
      <w:pPr>
        <w:pStyle w:val="Content"/>
        <w:jc w:val="both"/>
        <w:rPr>
          <w:iCs/>
          <w:szCs w:val="28"/>
        </w:rPr>
      </w:pPr>
      <w:r w:rsidRPr="005E38AC">
        <w:rPr>
          <w:iCs/>
          <w:szCs w:val="28"/>
        </w:rPr>
        <w:t>The pavement condition index (PCI) is a simple, convenient and inexpensive way to monitor the condition of the surface of roads, identify maintenance and rehabilitation (M-and-R) needs as well as ensure that road maintenance budgets are spent wisely. The PCI provides a numerical rating which ranges from 0-100 for the condition of road segments within the road network, where 0 is the worst possible condition and 100 is the best.</w:t>
      </w:r>
    </w:p>
    <w:p w14:paraId="32DF1ED5" w14:textId="77777777" w:rsidR="003B0105" w:rsidRPr="005E38AC" w:rsidRDefault="003B0105" w:rsidP="003B0105">
      <w:pPr>
        <w:pStyle w:val="Content"/>
        <w:jc w:val="both"/>
        <w:rPr>
          <w:iCs/>
          <w:szCs w:val="28"/>
        </w:rPr>
      </w:pPr>
    </w:p>
    <w:p w14:paraId="34AEABE5" w14:textId="77777777" w:rsidR="003B0105" w:rsidRPr="005E38AC" w:rsidRDefault="003B0105" w:rsidP="003B0105">
      <w:pPr>
        <w:pStyle w:val="Content"/>
        <w:jc w:val="both"/>
        <w:rPr>
          <w:iCs/>
          <w:szCs w:val="28"/>
        </w:rPr>
      </w:pPr>
      <w:r w:rsidRPr="005E38AC">
        <w:rPr>
          <w:iCs/>
          <w:szCs w:val="28"/>
        </w:rPr>
        <w:t>•</w:t>
      </w:r>
      <w:r>
        <w:rPr>
          <w:iCs/>
          <w:szCs w:val="28"/>
        </w:rPr>
        <w:t xml:space="preserve"> </w:t>
      </w:r>
      <w:r w:rsidRPr="005E38AC">
        <w:rPr>
          <w:iCs/>
          <w:szCs w:val="28"/>
        </w:rPr>
        <w:t xml:space="preserve">How </w:t>
      </w:r>
      <w:r>
        <w:rPr>
          <w:iCs/>
          <w:szCs w:val="28"/>
        </w:rPr>
        <w:t xml:space="preserve">is </w:t>
      </w:r>
      <w:r w:rsidRPr="005E38AC">
        <w:rPr>
          <w:iCs/>
          <w:szCs w:val="28"/>
        </w:rPr>
        <w:t>PCI calculated?</w:t>
      </w:r>
    </w:p>
    <w:p w14:paraId="2C0533DA" w14:textId="77777777" w:rsidR="003B0105" w:rsidRDefault="003B0105" w:rsidP="003B0105">
      <w:pPr>
        <w:pStyle w:val="Content"/>
        <w:jc w:val="both"/>
        <w:rPr>
          <w:iCs/>
          <w:szCs w:val="28"/>
        </w:rPr>
      </w:pPr>
    </w:p>
    <w:p w14:paraId="0B0D1F3B" w14:textId="77777777" w:rsidR="00D70903" w:rsidRPr="00D70903" w:rsidRDefault="00D70903" w:rsidP="00D70903">
      <w:pPr>
        <w:spacing w:after="160" w:line="259" w:lineRule="auto"/>
        <w:jc w:val="both"/>
        <w:rPr>
          <w:rFonts w:ascii="Times New Roman" w:eastAsia="Calibri" w:hAnsi="Times New Roman" w:cs="Times New Roman"/>
          <w:b w:val="0"/>
          <w:szCs w:val="28"/>
          <w:lang w:val="en-IN"/>
        </w:rPr>
      </w:pPr>
      <w:r w:rsidRPr="00D70903">
        <w:rPr>
          <w:rFonts w:ascii="Times New Roman" w:eastAsia="Calibri" w:hAnsi="Times New Roman" w:cs="Times New Roman"/>
          <w:b w:val="0"/>
          <w:szCs w:val="28"/>
          <w:lang w:val="en-IN"/>
        </w:rPr>
        <w:t>A PCI is developed based on visual inspection and observation. An inspector notes down the frequency and severity of specific surface defects on the checklist. Each type of surface distress is given a weight to reflect its importance in a rehabilitation strategy and the weighted average is used for numerical rating. The inspector also rates the Comfort Rating at posted speed, assigning it a numerical rating between 0 and 10</w:t>
      </w:r>
      <w:r w:rsidRPr="00D70903">
        <w:rPr>
          <w:rFonts w:ascii="Calibri" w:eastAsia="Calibri" w:hAnsi="Calibri" w:cs="Latha"/>
          <w:b w:val="0"/>
          <w:szCs w:val="28"/>
          <w:lang w:val="en-IN"/>
        </w:rPr>
        <w:t>.</w:t>
      </w:r>
    </w:p>
    <w:p w14:paraId="30312585" w14:textId="77777777" w:rsidR="003B0105" w:rsidRPr="005E38AC" w:rsidRDefault="003B0105" w:rsidP="003B0105">
      <w:pPr>
        <w:pStyle w:val="Content"/>
        <w:jc w:val="both"/>
        <w:rPr>
          <w:iCs/>
          <w:szCs w:val="28"/>
        </w:rPr>
      </w:pPr>
    </w:p>
    <w:p w14:paraId="687931BC" w14:textId="77777777" w:rsidR="003B0105" w:rsidRPr="005E38AC" w:rsidRDefault="003B0105" w:rsidP="003B0105">
      <w:pPr>
        <w:pStyle w:val="Content"/>
        <w:jc w:val="both"/>
        <w:rPr>
          <w:b/>
          <w:bCs/>
          <w:iCs/>
          <w:szCs w:val="28"/>
        </w:rPr>
      </w:pPr>
      <w:r w:rsidRPr="005E38AC">
        <w:rPr>
          <w:b/>
          <w:bCs/>
          <w:iCs/>
          <w:szCs w:val="28"/>
        </w:rPr>
        <w:t>Approach</w:t>
      </w:r>
    </w:p>
    <w:p w14:paraId="0C75F203" w14:textId="77777777" w:rsidR="003B0105" w:rsidRPr="005E38AC" w:rsidRDefault="003B0105" w:rsidP="003B0105">
      <w:pPr>
        <w:pStyle w:val="Content"/>
        <w:jc w:val="both"/>
        <w:rPr>
          <w:iCs/>
          <w:szCs w:val="28"/>
        </w:rPr>
      </w:pPr>
    </w:p>
    <w:p w14:paraId="23D2021B" w14:textId="3109FD0D" w:rsidR="003B0105" w:rsidRPr="0034225C" w:rsidRDefault="00B31574" w:rsidP="0034225C">
      <w:pPr>
        <w:pStyle w:val="ListParagraph"/>
        <w:numPr>
          <w:ilvl w:val="0"/>
          <w:numId w:val="3"/>
        </w:numPr>
        <w:jc w:val="both"/>
        <w:rPr>
          <w:rFonts w:ascii="Times New Roman" w:hAnsi="Times New Roman" w:cs="Times New Roman"/>
          <w:bCs/>
          <w:color w:val="082A75" w:themeColor="text2"/>
          <w:sz w:val="28"/>
          <w:szCs w:val="28"/>
        </w:rPr>
      </w:pPr>
      <w:r w:rsidRPr="0034225C">
        <w:rPr>
          <w:rFonts w:ascii="Times New Roman" w:hAnsi="Times New Roman" w:cs="Times New Roman"/>
          <w:bCs/>
          <w:color w:val="082A75" w:themeColor="text2"/>
          <w:sz w:val="28"/>
          <w:szCs w:val="28"/>
        </w:rPr>
        <w:t>First step is to explore the dataset and experiment various pre-processing techniques</w:t>
      </w:r>
    </w:p>
    <w:p w14:paraId="4AA7954F" w14:textId="24AC7ABE" w:rsidR="003B0105" w:rsidRPr="003B0105" w:rsidRDefault="008D2ED4" w:rsidP="0034225C">
      <w:pPr>
        <w:pStyle w:val="Content"/>
        <w:numPr>
          <w:ilvl w:val="0"/>
          <w:numId w:val="3"/>
        </w:numPr>
        <w:spacing w:line="360" w:lineRule="auto"/>
        <w:jc w:val="both"/>
        <w:rPr>
          <w:iCs/>
          <w:szCs w:val="28"/>
        </w:rPr>
      </w:pPr>
      <w:r>
        <w:rPr>
          <w:iCs/>
          <w:szCs w:val="28"/>
        </w:rPr>
        <w:t>From the results of various research paper, we conclude that</w:t>
      </w:r>
      <w:r w:rsidR="003B0105" w:rsidRPr="003B0105">
        <w:rPr>
          <w:iCs/>
          <w:szCs w:val="28"/>
        </w:rPr>
        <w:t xml:space="preserve"> among the state-of-the-art object detection methods, the </w:t>
      </w:r>
      <w:r w:rsidR="003B0105" w:rsidRPr="00B31574">
        <w:rPr>
          <w:b/>
          <w:bCs/>
          <w:iCs/>
          <w:szCs w:val="28"/>
        </w:rPr>
        <w:t>SSD using Inception V2</w:t>
      </w:r>
      <w:r w:rsidR="003B0105" w:rsidRPr="003B0105">
        <w:rPr>
          <w:iCs/>
          <w:szCs w:val="28"/>
        </w:rPr>
        <w:t xml:space="preserve"> and </w:t>
      </w:r>
      <w:r w:rsidR="003B0105" w:rsidRPr="00B31574">
        <w:rPr>
          <w:b/>
          <w:bCs/>
          <w:iCs/>
          <w:szCs w:val="28"/>
        </w:rPr>
        <w:t xml:space="preserve">SSD using </w:t>
      </w:r>
      <w:proofErr w:type="spellStart"/>
      <w:r w:rsidR="003B0105" w:rsidRPr="00B31574">
        <w:rPr>
          <w:b/>
          <w:bCs/>
          <w:iCs/>
          <w:szCs w:val="28"/>
        </w:rPr>
        <w:t>MobileNet</w:t>
      </w:r>
      <w:proofErr w:type="spellEnd"/>
      <w:r w:rsidR="003B0105" w:rsidRPr="003B0105">
        <w:rPr>
          <w:iCs/>
          <w:szCs w:val="28"/>
        </w:rPr>
        <w:t xml:space="preserve"> are those with </w:t>
      </w:r>
      <w:r w:rsidR="003B0105" w:rsidRPr="008D2ED4">
        <w:rPr>
          <w:b/>
          <w:bCs/>
          <w:i/>
          <w:szCs w:val="28"/>
        </w:rPr>
        <w:t>relatively small CPU loads</w:t>
      </w:r>
      <w:r w:rsidR="003B0105" w:rsidRPr="003B0105">
        <w:rPr>
          <w:iCs/>
          <w:szCs w:val="28"/>
        </w:rPr>
        <w:t xml:space="preserve"> and </w:t>
      </w:r>
      <w:r w:rsidR="003B0105" w:rsidRPr="008D2ED4">
        <w:rPr>
          <w:b/>
          <w:bCs/>
          <w:i/>
          <w:szCs w:val="28"/>
        </w:rPr>
        <w:t>low memory consumption</w:t>
      </w:r>
      <w:r w:rsidR="003B0105" w:rsidRPr="003B0105">
        <w:rPr>
          <w:iCs/>
          <w:szCs w:val="28"/>
        </w:rPr>
        <w:t xml:space="preserve">, even while maintaining </w:t>
      </w:r>
      <w:r w:rsidR="003B0105" w:rsidRPr="008D2ED4">
        <w:rPr>
          <w:b/>
          <w:bCs/>
          <w:i/>
          <w:szCs w:val="28"/>
        </w:rPr>
        <w:t>high accuracy</w:t>
      </w:r>
      <w:r w:rsidR="003B0105" w:rsidRPr="003B0105">
        <w:rPr>
          <w:iCs/>
          <w:szCs w:val="28"/>
        </w:rPr>
        <w:t>. We also train our custom object detector using other DL architectures like the YOLO v3, VGG – 16 to identify which framework results in high accuracy on the test set.</w:t>
      </w:r>
    </w:p>
    <w:p w14:paraId="1A17C6D3" w14:textId="07ED8F49" w:rsidR="003B0105" w:rsidRPr="003B0105" w:rsidRDefault="003B0105" w:rsidP="0034225C">
      <w:pPr>
        <w:pStyle w:val="Content"/>
        <w:numPr>
          <w:ilvl w:val="0"/>
          <w:numId w:val="3"/>
        </w:numPr>
        <w:spacing w:line="360" w:lineRule="auto"/>
        <w:jc w:val="both"/>
        <w:rPr>
          <w:iCs/>
          <w:szCs w:val="28"/>
        </w:rPr>
      </w:pPr>
      <w:r w:rsidRPr="003B0105">
        <w:rPr>
          <w:iCs/>
          <w:szCs w:val="28"/>
        </w:rPr>
        <w:t>To develop an algorithm to calculate PCI for a sample of road images taken over a fixed distance as mentioned by the PSMGY scheme.</w:t>
      </w:r>
    </w:p>
    <w:p w14:paraId="1CD1A522" w14:textId="1D495E0B" w:rsidR="0034225C" w:rsidRDefault="0034225C" w:rsidP="0034225C">
      <w:pPr>
        <w:pStyle w:val="Content"/>
        <w:numPr>
          <w:ilvl w:val="0"/>
          <w:numId w:val="3"/>
        </w:numPr>
        <w:spacing w:line="360" w:lineRule="auto"/>
        <w:jc w:val="both"/>
        <w:rPr>
          <w:iCs/>
          <w:szCs w:val="28"/>
        </w:rPr>
      </w:pPr>
      <w:r>
        <w:rPr>
          <w:iCs/>
          <w:szCs w:val="28"/>
        </w:rPr>
        <w:t>We</w:t>
      </w:r>
      <w:r w:rsidR="003B0105" w:rsidRPr="003B0105">
        <w:rPr>
          <w:iCs/>
          <w:szCs w:val="28"/>
        </w:rPr>
        <w:t xml:space="preserve"> deploy the model using a mobile application that allows the road inspection officials to feed in the captured video of roads and obtain the results without any hassle.</w:t>
      </w:r>
    </w:p>
    <w:p w14:paraId="6CC96270" w14:textId="5F3F583D" w:rsidR="0034225C" w:rsidRPr="0034225C" w:rsidRDefault="0034225C" w:rsidP="0034225C">
      <w:pPr>
        <w:pStyle w:val="Content"/>
        <w:numPr>
          <w:ilvl w:val="0"/>
          <w:numId w:val="3"/>
        </w:numPr>
        <w:spacing w:line="360" w:lineRule="auto"/>
        <w:jc w:val="both"/>
        <w:rPr>
          <w:iCs/>
          <w:szCs w:val="28"/>
        </w:rPr>
      </w:pPr>
      <w:r>
        <w:rPr>
          <w:iCs/>
          <w:szCs w:val="28"/>
        </w:rPr>
        <w:t xml:space="preserve">We also propose a completely new system integrated with </w:t>
      </w:r>
      <w:r>
        <w:rPr>
          <w:b/>
          <w:bCs/>
          <w:iCs/>
          <w:szCs w:val="28"/>
        </w:rPr>
        <w:t>GPS</w:t>
      </w:r>
      <w:r>
        <w:rPr>
          <w:iCs/>
          <w:szCs w:val="28"/>
        </w:rPr>
        <w:t>,</w:t>
      </w:r>
      <w:r>
        <w:rPr>
          <w:b/>
          <w:bCs/>
          <w:iCs/>
          <w:szCs w:val="28"/>
        </w:rPr>
        <w:t xml:space="preserve"> </w:t>
      </w:r>
      <w:r>
        <w:rPr>
          <w:iCs/>
          <w:szCs w:val="28"/>
        </w:rPr>
        <w:t xml:space="preserve">in which the users will be able to view the quality of roads in real time thus </w:t>
      </w:r>
      <w:r w:rsidR="005356CE">
        <w:rPr>
          <w:iCs/>
          <w:szCs w:val="28"/>
        </w:rPr>
        <w:t xml:space="preserve">and will be </w:t>
      </w:r>
      <w:r>
        <w:rPr>
          <w:iCs/>
          <w:szCs w:val="28"/>
        </w:rPr>
        <w:t xml:space="preserve"> </w:t>
      </w:r>
      <w:r>
        <w:rPr>
          <w:b/>
          <w:bCs/>
          <w:iCs/>
          <w:szCs w:val="28"/>
        </w:rPr>
        <w:t>warned in real time</w:t>
      </w:r>
      <w:bookmarkStart w:id="0" w:name="_GoBack"/>
      <w:bookmarkEnd w:id="0"/>
      <w:r>
        <w:rPr>
          <w:iCs/>
          <w:szCs w:val="28"/>
        </w:rPr>
        <w:t>, thus decreasing the cases of fatal accidents.</w:t>
      </w:r>
    </w:p>
    <w:p w14:paraId="56DBCDDC" w14:textId="77777777" w:rsidR="003B0105" w:rsidRPr="005E38AC" w:rsidRDefault="003B0105" w:rsidP="003B0105">
      <w:pPr>
        <w:pStyle w:val="Content"/>
        <w:rPr>
          <w:iCs/>
          <w:szCs w:val="28"/>
        </w:rPr>
      </w:pPr>
    </w:p>
    <w:p w14:paraId="4975564D" w14:textId="7D4E8C2A" w:rsidR="0087605E" w:rsidRDefault="008D2ED4" w:rsidP="00DF027C">
      <w:r>
        <w:t>Reference:</w:t>
      </w:r>
    </w:p>
    <w:p w14:paraId="49641720" w14:textId="77777777" w:rsidR="008D2ED4" w:rsidRPr="00D70D02" w:rsidRDefault="008D2ED4" w:rsidP="00DF027C"/>
    <w:sectPr w:rsidR="008D2ED4" w:rsidRPr="00D70D02" w:rsidSect="00DF027C">
      <w:headerReference w:type="default" r:id="rId8"/>
      <w:footerReference w:type="default" r:id="rId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F0279" w14:textId="77777777" w:rsidR="00806319" w:rsidRDefault="00806319">
      <w:r>
        <w:separator/>
      </w:r>
    </w:p>
    <w:p w14:paraId="298EAE9B" w14:textId="77777777" w:rsidR="00806319" w:rsidRDefault="00806319"/>
  </w:endnote>
  <w:endnote w:type="continuationSeparator" w:id="0">
    <w:p w14:paraId="17E5308B" w14:textId="77777777" w:rsidR="00806319" w:rsidRDefault="00806319">
      <w:r>
        <w:continuationSeparator/>
      </w:r>
    </w:p>
    <w:p w14:paraId="4E84151E" w14:textId="77777777" w:rsidR="00806319" w:rsidRDefault="008063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78A50436"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6D9F8DC4"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26273" w14:textId="77777777" w:rsidR="00806319" w:rsidRDefault="00806319">
      <w:r>
        <w:separator/>
      </w:r>
    </w:p>
    <w:p w14:paraId="06A78104" w14:textId="77777777" w:rsidR="00806319" w:rsidRDefault="00806319"/>
  </w:footnote>
  <w:footnote w:type="continuationSeparator" w:id="0">
    <w:p w14:paraId="09F1CDF1" w14:textId="77777777" w:rsidR="00806319" w:rsidRDefault="00806319">
      <w:r>
        <w:continuationSeparator/>
      </w:r>
    </w:p>
    <w:p w14:paraId="1C763B91" w14:textId="77777777" w:rsidR="00806319" w:rsidRDefault="008063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07056FA" w14:textId="77777777" w:rsidTr="00D077E9">
      <w:trPr>
        <w:trHeight w:val="978"/>
      </w:trPr>
      <w:tc>
        <w:tcPr>
          <w:tcW w:w="9990" w:type="dxa"/>
          <w:tcBorders>
            <w:top w:val="nil"/>
            <w:left w:val="nil"/>
            <w:bottom w:val="single" w:sz="36" w:space="0" w:color="34ABA2" w:themeColor="accent3"/>
            <w:right w:val="nil"/>
          </w:tcBorders>
        </w:tcPr>
        <w:p w14:paraId="0358603B" w14:textId="77777777" w:rsidR="00D077E9" w:rsidRDefault="00D077E9">
          <w:pPr>
            <w:pStyle w:val="Header"/>
          </w:pPr>
        </w:p>
      </w:tc>
    </w:tr>
  </w:tbl>
  <w:p w14:paraId="20C5A0B8"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362CE"/>
    <w:multiLevelType w:val="hybridMultilevel"/>
    <w:tmpl w:val="9508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8056EB"/>
    <w:multiLevelType w:val="hybridMultilevel"/>
    <w:tmpl w:val="5C9E8CF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673C4262"/>
    <w:multiLevelType w:val="hybridMultilevel"/>
    <w:tmpl w:val="899A5DD4"/>
    <w:lvl w:ilvl="0" w:tplc="743CBDBA">
      <w:numFmt w:val="bullet"/>
      <w:lvlText w:val="•"/>
      <w:lvlJc w:val="left"/>
      <w:pPr>
        <w:ind w:left="630" w:hanging="360"/>
      </w:pPr>
      <w:rPr>
        <w:rFonts w:ascii="Calibri" w:eastAsiaTheme="minorEastAsia" w:hAnsi="Calibri" w:cs="Calibri" w:hint="default"/>
        <w:b/>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858"/>
    <w:rsid w:val="0002482E"/>
    <w:rsid w:val="00050324"/>
    <w:rsid w:val="000A0150"/>
    <w:rsid w:val="000E63C9"/>
    <w:rsid w:val="00130E9D"/>
    <w:rsid w:val="00150A6D"/>
    <w:rsid w:val="00185B35"/>
    <w:rsid w:val="001F2BC8"/>
    <w:rsid w:val="001F5F6B"/>
    <w:rsid w:val="00243EBC"/>
    <w:rsid w:val="00246A35"/>
    <w:rsid w:val="00284348"/>
    <w:rsid w:val="002F51F5"/>
    <w:rsid w:val="00303062"/>
    <w:rsid w:val="00312137"/>
    <w:rsid w:val="00330359"/>
    <w:rsid w:val="0033762F"/>
    <w:rsid w:val="0034225C"/>
    <w:rsid w:val="00366C7E"/>
    <w:rsid w:val="00384EA3"/>
    <w:rsid w:val="003A39A1"/>
    <w:rsid w:val="003B0105"/>
    <w:rsid w:val="003C2191"/>
    <w:rsid w:val="003D3863"/>
    <w:rsid w:val="004110DE"/>
    <w:rsid w:val="0044085A"/>
    <w:rsid w:val="004B21A5"/>
    <w:rsid w:val="005037F0"/>
    <w:rsid w:val="00516A86"/>
    <w:rsid w:val="005275F6"/>
    <w:rsid w:val="005356CE"/>
    <w:rsid w:val="00572102"/>
    <w:rsid w:val="005E38AC"/>
    <w:rsid w:val="005F1BB0"/>
    <w:rsid w:val="00656C4D"/>
    <w:rsid w:val="006E5716"/>
    <w:rsid w:val="007302B3"/>
    <w:rsid w:val="00730733"/>
    <w:rsid w:val="00730E3A"/>
    <w:rsid w:val="00736AAF"/>
    <w:rsid w:val="00765B2A"/>
    <w:rsid w:val="00783A34"/>
    <w:rsid w:val="007C6B52"/>
    <w:rsid w:val="007D16C5"/>
    <w:rsid w:val="00806319"/>
    <w:rsid w:val="00862FE4"/>
    <w:rsid w:val="0086389A"/>
    <w:rsid w:val="0087605E"/>
    <w:rsid w:val="008B1FEE"/>
    <w:rsid w:val="008D2ED4"/>
    <w:rsid w:val="00903C32"/>
    <w:rsid w:val="00916B16"/>
    <w:rsid w:val="009173B9"/>
    <w:rsid w:val="0093335D"/>
    <w:rsid w:val="0093613E"/>
    <w:rsid w:val="00943026"/>
    <w:rsid w:val="00966B81"/>
    <w:rsid w:val="009C7720"/>
    <w:rsid w:val="00A23AFA"/>
    <w:rsid w:val="00A31B3E"/>
    <w:rsid w:val="00A532F3"/>
    <w:rsid w:val="00A8489E"/>
    <w:rsid w:val="00A84BFE"/>
    <w:rsid w:val="00AC29F3"/>
    <w:rsid w:val="00B231E5"/>
    <w:rsid w:val="00B24140"/>
    <w:rsid w:val="00B31574"/>
    <w:rsid w:val="00BA7858"/>
    <w:rsid w:val="00C02B87"/>
    <w:rsid w:val="00C4086D"/>
    <w:rsid w:val="00CA1896"/>
    <w:rsid w:val="00CB5B28"/>
    <w:rsid w:val="00CF5371"/>
    <w:rsid w:val="00D0323A"/>
    <w:rsid w:val="00D0559F"/>
    <w:rsid w:val="00D077E9"/>
    <w:rsid w:val="00D42CB7"/>
    <w:rsid w:val="00D5413D"/>
    <w:rsid w:val="00D570A9"/>
    <w:rsid w:val="00D70903"/>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C360F"/>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9076D"/>
  <w15:docId w15:val="{17735367-0A12-41E1-931B-DD64AF53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qFormat/>
    <w:rsid w:val="00B31574"/>
    <w:pPr>
      <w:spacing w:after="160" w:line="259" w:lineRule="auto"/>
      <w:ind w:left="720"/>
      <w:contextualSpacing/>
    </w:pPr>
    <w:rPr>
      <w:rFonts w:eastAsia="Calibri"/>
      <w:b w:val="0"/>
      <w:color w:val="auto"/>
      <w:sz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48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ATH%20KUMA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66F1328A4B4B8096230AB82CA77B1C"/>
        <w:category>
          <w:name w:val="General"/>
          <w:gallery w:val="placeholder"/>
        </w:category>
        <w:types>
          <w:type w:val="bbPlcHdr"/>
        </w:types>
        <w:behaviors>
          <w:behavior w:val="content"/>
        </w:behaviors>
        <w:guid w:val="{04EB58FE-3621-48A1-942A-9C65EC646EF2}"/>
      </w:docPartPr>
      <w:docPartBody>
        <w:p w:rsidR="001A3AC4" w:rsidRDefault="00071187">
          <w:pPr>
            <w:pStyle w:val="9B66F1328A4B4B8096230AB82CA77B1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January 15</w:t>
          </w:r>
          <w:r w:rsidRPr="00D86945">
            <w:rPr>
              <w:rStyle w:val="SubtitleChar"/>
              <w:b/>
            </w:rPr>
            <w:fldChar w:fldCharType="end"/>
          </w:r>
        </w:p>
      </w:docPartBody>
    </w:docPart>
    <w:docPart>
      <w:docPartPr>
        <w:name w:val="EA06610004894799A9824E4ED0F71D1A"/>
        <w:category>
          <w:name w:val="General"/>
          <w:gallery w:val="placeholder"/>
        </w:category>
        <w:types>
          <w:type w:val="bbPlcHdr"/>
        </w:types>
        <w:behaviors>
          <w:behavior w:val="content"/>
        </w:behaviors>
        <w:guid w:val="{E021F759-2A52-4082-9042-8A6230BFB007}"/>
      </w:docPartPr>
      <w:docPartBody>
        <w:p w:rsidR="001A3AC4" w:rsidRDefault="00071187">
          <w:pPr>
            <w:pStyle w:val="EA06610004894799A9824E4ED0F71D1A"/>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87"/>
    <w:rsid w:val="00071187"/>
    <w:rsid w:val="001A3AC4"/>
    <w:rsid w:val="004A09A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9B66F1328A4B4B8096230AB82CA77B1C">
    <w:name w:val="9B66F1328A4B4B8096230AB82CA77B1C"/>
  </w:style>
  <w:style w:type="paragraph" w:customStyle="1" w:styleId="EA06610004894799A9824E4ED0F71D1A">
    <w:name w:val="EA06610004894799A9824E4ED0F71D1A"/>
  </w:style>
  <w:style w:type="paragraph" w:customStyle="1" w:styleId="BB2712F401EA47619ED976F62D56FA0E">
    <w:name w:val="BB2712F401EA47619ED976F62D56FA0E"/>
  </w:style>
  <w:style w:type="paragraph" w:customStyle="1" w:styleId="B7A261B53D6646518CD2DB7969A6161F">
    <w:name w:val="B7A261B53D6646518CD2DB7969A6161F"/>
  </w:style>
  <w:style w:type="paragraph" w:customStyle="1" w:styleId="DABB2E54520C4D2AAB448646B1081CB7">
    <w:name w:val="DABB2E54520C4D2AAB448646B1081CB7"/>
  </w:style>
  <w:style w:type="paragraph" w:customStyle="1" w:styleId="4E5B89FD2B624AE58B94848207789E9B">
    <w:name w:val="4E5B89FD2B624AE58B94848207789E9B"/>
  </w:style>
  <w:style w:type="paragraph" w:customStyle="1" w:styleId="CD0872B619D34DCC8D68309F708FD38A">
    <w:name w:val="CD0872B619D34DCC8D68309F708FD38A"/>
  </w:style>
  <w:style w:type="paragraph" w:customStyle="1" w:styleId="F659EC459FD84EE0B5D3C69B9F505372">
    <w:name w:val="F659EC459FD84EE0B5D3C69B9F5053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.dotx</Template>
  <TotalTime>27</TotalTime>
  <Pages>4</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BARATH KUMAR</dc:creator>
  <cp:keywords/>
  <cp:lastModifiedBy>arvinths01@outlook.com</cp:lastModifiedBy>
  <cp:revision>7</cp:revision>
  <cp:lastPrinted>2006-08-01T17:47:00Z</cp:lastPrinted>
  <dcterms:created xsi:type="dcterms:W3CDTF">2020-01-15T11:33:00Z</dcterms:created>
  <dcterms:modified xsi:type="dcterms:W3CDTF">2020-01-15T13:01:00Z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